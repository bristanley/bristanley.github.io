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A6D" w:rsidRDefault="00235B58">
      <w:pPr>
        <w:pStyle w:val="Title"/>
      </w:pPr>
      <w:sdt>
        <w:sdtPr>
          <w:alias w:val="Your Name"/>
          <w:tag w:val=""/>
          <w:id w:val="1246310863"/>
          <w:placeholder>
            <w:docPart w:val="CA38FDB2AFAE4EDCA49A90C5A56C055A"/>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CF04A4">
            <w:t>Brian Stanley</w:t>
          </w:r>
        </w:sdtContent>
      </w:sdt>
    </w:p>
    <w:p w:rsidR="00394A6D" w:rsidRDefault="00CF04A4">
      <w:r>
        <w:t>8602 Lake Clearwater Lane Indianapolis, IN</w:t>
      </w:r>
      <w:r w:rsidR="007D00B3">
        <w:t> | </w:t>
      </w:r>
      <w:r>
        <w:t>765-623-6443</w:t>
      </w:r>
      <w:r w:rsidR="007D00B3">
        <w:t> | </w:t>
      </w:r>
      <w:hyperlink r:id="rId8" w:history="1">
        <w:r w:rsidR="00897716" w:rsidRPr="00BD10BE">
          <w:rPr>
            <w:rStyle w:val="Hyperlink"/>
          </w:rPr>
          <w:t>brian.stanley89@outlook.com</w:t>
        </w:r>
      </w:hyperlink>
      <w:r w:rsidR="00897716">
        <w:t xml:space="preserve"> | </w:t>
      </w:r>
      <w:hyperlink r:id="rId9" w:history="1">
        <w:r w:rsidR="00897716" w:rsidRPr="00BD10BE">
          <w:rPr>
            <w:rStyle w:val="Hyperlink"/>
          </w:rPr>
          <w:t>www.github.com/bristanley</w:t>
        </w:r>
      </w:hyperlink>
      <w:r w:rsidR="00897716">
        <w:t xml:space="preserve"> </w:t>
      </w:r>
    </w:p>
    <w:p w:rsidR="00394A6D" w:rsidRPr="004D2029" w:rsidRDefault="00CF04A4">
      <w:pPr>
        <w:pStyle w:val="Heading1"/>
        <w:rPr>
          <w:sz w:val="28"/>
          <w:szCs w:val="28"/>
        </w:rPr>
      </w:pPr>
      <w:r w:rsidRPr="004D2029">
        <w:rPr>
          <w:sz w:val="28"/>
          <w:szCs w:val="28"/>
        </w:rPr>
        <w:t>Career Summary</w:t>
      </w:r>
    </w:p>
    <w:p w:rsidR="00394A6D" w:rsidRPr="004D2029" w:rsidRDefault="00CF04A4">
      <w:pPr>
        <w:pStyle w:val="ListBullet"/>
        <w:rPr>
          <w:sz w:val="20"/>
        </w:rPr>
      </w:pPr>
      <w:r w:rsidRPr="004D2029">
        <w:rPr>
          <w:sz w:val="20"/>
        </w:rPr>
        <w:t xml:space="preserve">I am seeking to become a JavaScript developer.  In my constant pursuit to learn more about the ever expanding world of JavaScript, I hope to be in a position where I can use my creativity and love of learning to develop new web applications and new features for those applications.   </w:t>
      </w:r>
    </w:p>
    <w:sdt>
      <w:sdtPr>
        <w:id w:val="495469907"/>
        <w:placeholder>
          <w:docPart w:val="E17A833A17724C42A5D02662118016BE"/>
        </w:placeholder>
        <w:temporary/>
        <w:showingPlcHdr/>
        <w15:appearance w15:val="hidden"/>
      </w:sdtPr>
      <w:sdtEndPr/>
      <w:sdtContent>
        <w:p w:rsidR="00394A6D" w:rsidRDefault="007D00B3" w:rsidP="00C10E19">
          <w:pPr>
            <w:pStyle w:val="Heading1"/>
          </w:pPr>
          <w:r w:rsidRPr="004D2029">
            <w:rPr>
              <w:sz w:val="28"/>
            </w:rPr>
            <w:t>Skills &amp; Abilities</w:t>
          </w:r>
        </w:p>
      </w:sdtContent>
    </w:sdt>
    <w:p w:rsidR="00C10E19" w:rsidRDefault="00C10E19" w:rsidP="00C10E19">
      <w:pPr>
        <w:pStyle w:val="Heading2"/>
        <w:numPr>
          <w:ilvl w:val="0"/>
          <w:numId w:val="6"/>
        </w:numPr>
        <w:sectPr w:rsidR="00C10E19" w:rsidSect="00C10E19">
          <w:footerReference w:type="default" r:id="rId10"/>
          <w:pgSz w:w="12240" w:h="15840"/>
          <w:pgMar w:top="720" w:right="720" w:bottom="720" w:left="720" w:header="720" w:footer="720" w:gutter="0"/>
          <w:pgNumType w:start="0"/>
          <w:cols w:space="720"/>
          <w:titlePg/>
          <w:docGrid w:linePitch="360"/>
        </w:sectPr>
      </w:pPr>
    </w:p>
    <w:p w:rsidR="004D2029" w:rsidRDefault="00C10E19" w:rsidP="00C10E19">
      <w:pPr>
        <w:pStyle w:val="Heading3"/>
        <w:numPr>
          <w:ilvl w:val="0"/>
          <w:numId w:val="6"/>
        </w:numPr>
      </w:pPr>
      <w:r>
        <w:t>JavaScript</w:t>
      </w:r>
    </w:p>
    <w:p w:rsidR="00CF04A4" w:rsidRDefault="004D2029" w:rsidP="00C10E19">
      <w:pPr>
        <w:pStyle w:val="Heading3"/>
        <w:numPr>
          <w:ilvl w:val="0"/>
          <w:numId w:val="6"/>
        </w:numPr>
      </w:pPr>
      <w:r>
        <w:t>ES6</w:t>
      </w:r>
      <w:r>
        <w:tab/>
      </w:r>
      <w:r w:rsidR="00C10E19">
        <w:tab/>
      </w:r>
      <w:r w:rsidR="00C10E19">
        <w:tab/>
      </w:r>
      <w:r w:rsidR="00C10E19">
        <w:tab/>
      </w:r>
      <w:r w:rsidR="00C10E19">
        <w:tab/>
      </w:r>
      <w:r w:rsidR="00C10E19">
        <w:tab/>
      </w:r>
    </w:p>
    <w:p w:rsidR="00CF04A4" w:rsidRDefault="00C10E19" w:rsidP="00C10E19">
      <w:pPr>
        <w:pStyle w:val="Heading3"/>
        <w:numPr>
          <w:ilvl w:val="0"/>
          <w:numId w:val="6"/>
        </w:numPr>
      </w:pPr>
      <w:r>
        <w:t>HTML</w:t>
      </w:r>
      <w:r w:rsidR="00CF04A4">
        <w:t>5</w:t>
      </w:r>
    </w:p>
    <w:p w:rsidR="00CF04A4" w:rsidRDefault="004D2029" w:rsidP="00C10E19">
      <w:pPr>
        <w:pStyle w:val="Heading3"/>
        <w:numPr>
          <w:ilvl w:val="0"/>
          <w:numId w:val="6"/>
        </w:numPr>
      </w:pPr>
      <w:r>
        <w:t>CSS</w:t>
      </w:r>
      <w:r w:rsidR="00CF04A4">
        <w:t>3</w:t>
      </w:r>
    </w:p>
    <w:p w:rsidR="00CF04A4" w:rsidRDefault="004D2029" w:rsidP="00C10E19">
      <w:pPr>
        <w:pStyle w:val="Heading3"/>
        <w:numPr>
          <w:ilvl w:val="0"/>
          <w:numId w:val="6"/>
        </w:numPr>
      </w:pPr>
      <w:r>
        <w:br w:type="column"/>
      </w:r>
      <w:r w:rsidR="00CF04A4">
        <w:t>Bootstrap</w:t>
      </w:r>
    </w:p>
    <w:p w:rsidR="004D2029" w:rsidRDefault="00CF04A4" w:rsidP="00C10E19">
      <w:pPr>
        <w:pStyle w:val="Heading3"/>
        <w:numPr>
          <w:ilvl w:val="0"/>
          <w:numId w:val="6"/>
        </w:numPr>
      </w:pPr>
      <w:r>
        <w:t>M</w:t>
      </w:r>
      <w:r w:rsidR="004D2029">
        <w:t>EAN</w:t>
      </w:r>
      <w:r w:rsidR="00C10E19">
        <w:t xml:space="preserve"> stack</w:t>
      </w:r>
    </w:p>
    <w:p w:rsidR="004D2029" w:rsidRDefault="004D2029" w:rsidP="00C10E19">
      <w:pPr>
        <w:pStyle w:val="Heading3"/>
        <w:numPr>
          <w:ilvl w:val="0"/>
          <w:numId w:val="6"/>
        </w:numPr>
      </w:pPr>
      <w:r>
        <w:t xml:space="preserve">Agile Scrum Methodology </w:t>
      </w:r>
    </w:p>
    <w:p w:rsidR="00C10E19" w:rsidRDefault="004D2029" w:rsidP="004D2029">
      <w:pPr>
        <w:pStyle w:val="Heading3"/>
        <w:numPr>
          <w:ilvl w:val="0"/>
          <w:numId w:val="6"/>
        </w:numPr>
        <w:sectPr w:rsidR="00C10E19" w:rsidSect="00C10E19">
          <w:type w:val="continuous"/>
          <w:pgSz w:w="12240" w:h="15840"/>
          <w:pgMar w:top="720" w:right="720" w:bottom="720" w:left="720" w:header="720" w:footer="720" w:gutter="0"/>
          <w:pgNumType w:start="0"/>
          <w:cols w:num="2" w:space="720"/>
          <w:titlePg/>
          <w:docGrid w:linePitch="360"/>
        </w:sectPr>
      </w:pPr>
      <w:r>
        <w:t>Adaptability &amp; Handling in New Environments</w:t>
      </w:r>
      <w:r w:rsidR="00C10E19">
        <w:tab/>
      </w:r>
    </w:p>
    <w:sdt>
      <w:sdtPr>
        <w:id w:val="1494989950"/>
        <w:placeholder>
          <w:docPart w:val="3C8A239A06D44E50BC20DCB13E92892F"/>
        </w:placeholder>
        <w:temporary/>
        <w:showingPlcHdr/>
        <w15:appearance w15:val="hidden"/>
      </w:sdtPr>
      <w:sdtEndPr/>
      <w:sdtContent>
        <w:p w:rsidR="00394A6D" w:rsidRDefault="007D00B3">
          <w:pPr>
            <w:pStyle w:val="Heading1"/>
          </w:pPr>
          <w:r w:rsidRPr="004D2029">
            <w:rPr>
              <w:sz w:val="28"/>
            </w:rPr>
            <w:t>Experience</w:t>
          </w:r>
        </w:p>
      </w:sdtContent>
    </w:sdt>
    <w:p w:rsidR="00394A6D" w:rsidRPr="004D2029" w:rsidRDefault="00CF04A4">
      <w:pPr>
        <w:pStyle w:val="Heading2"/>
        <w:rPr>
          <w:sz w:val="20"/>
        </w:rPr>
      </w:pPr>
      <w:r w:rsidRPr="004D2029">
        <w:rPr>
          <w:sz w:val="20"/>
        </w:rPr>
        <w:t>Closing Specialist</w:t>
      </w:r>
      <w:r w:rsidR="007D00B3" w:rsidRPr="004D2029">
        <w:rPr>
          <w:sz w:val="20"/>
        </w:rPr>
        <w:t> | </w:t>
      </w:r>
      <w:r w:rsidRPr="004D2029">
        <w:rPr>
          <w:sz w:val="20"/>
        </w:rPr>
        <w:t>Kirkpatrick Management COmpany</w:t>
      </w:r>
      <w:r w:rsidR="007D00B3" w:rsidRPr="004D2029">
        <w:rPr>
          <w:sz w:val="20"/>
        </w:rPr>
        <w:t> | </w:t>
      </w:r>
      <w:r w:rsidRPr="004D2029">
        <w:rPr>
          <w:sz w:val="20"/>
        </w:rPr>
        <w:t>Nov. 2015 – Dec. 2016</w:t>
      </w:r>
    </w:p>
    <w:p w:rsidR="00CC3EFC" w:rsidRDefault="00CF04A4" w:rsidP="00CC3EFC">
      <w:pPr>
        <w:pStyle w:val="ListBullet"/>
        <w:rPr>
          <w:sz w:val="20"/>
        </w:rPr>
      </w:pPr>
      <w:r w:rsidRPr="004D2029">
        <w:rPr>
          <w:sz w:val="20"/>
        </w:rPr>
        <w:t xml:space="preserve">Organized and collected the appropriate information for closings that happened within communities that were managed by KMC. </w:t>
      </w:r>
      <w:r w:rsidRPr="00CC3EFC">
        <w:rPr>
          <w:sz w:val="20"/>
        </w:rPr>
        <w:t xml:space="preserve">Handled all incoming home owners’ association payments from residents. </w:t>
      </w:r>
    </w:p>
    <w:p w:rsidR="00CF04A4" w:rsidRPr="00CC3EFC" w:rsidRDefault="00CF04A4" w:rsidP="00CC3EFC">
      <w:pPr>
        <w:pStyle w:val="ListBullet"/>
        <w:rPr>
          <w:sz w:val="20"/>
        </w:rPr>
      </w:pPr>
      <w:r w:rsidRPr="00CC3EFC">
        <w:rPr>
          <w:sz w:val="20"/>
        </w:rPr>
        <w:t>Decreased the amount of money lost by the company in closings from thousands of dollars to just under one thousand dollars. Assisted the Accounts Receivable Dept. transition from old software to new more efficient software.</w:t>
      </w:r>
    </w:p>
    <w:p w:rsidR="00CF04A4" w:rsidRPr="004D2029" w:rsidRDefault="00CF04A4">
      <w:pPr>
        <w:pStyle w:val="Heading2"/>
        <w:rPr>
          <w:sz w:val="20"/>
        </w:rPr>
      </w:pPr>
      <w:r w:rsidRPr="004D2029">
        <w:rPr>
          <w:sz w:val="20"/>
        </w:rPr>
        <w:t>Associate</w:t>
      </w:r>
      <w:r w:rsidR="007D00B3" w:rsidRPr="004D2029">
        <w:rPr>
          <w:sz w:val="20"/>
        </w:rPr>
        <w:t> | </w:t>
      </w:r>
      <w:r w:rsidRPr="004D2029">
        <w:rPr>
          <w:sz w:val="20"/>
        </w:rPr>
        <w:t>Best BUy</w:t>
      </w:r>
      <w:r w:rsidR="007D00B3" w:rsidRPr="004D2029">
        <w:rPr>
          <w:sz w:val="20"/>
        </w:rPr>
        <w:t> | </w:t>
      </w:r>
      <w:r w:rsidRPr="004D2029">
        <w:rPr>
          <w:sz w:val="20"/>
        </w:rPr>
        <w:t>Sept. 2013 – Nov. 2015</w:t>
      </w:r>
    </w:p>
    <w:p w:rsidR="00CC3EFC" w:rsidRDefault="00CF04A4">
      <w:pPr>
        <w:pStyle w:val="ListBullet"/>
        <w:rPr>
          <w:sz w:val="20"/>
        </w:rPr>
      </w:pPr>
      <w:r w:rsidRPr="004D2029">
        <w:rPr>
          <w:sz w:val="20"/>
        </w:rPr>
        <w:t xml:space="preserve">Worked in both the mobile phones department and warehouse department. Assisted customers in finding the appropriate phones and phone plans that best suited their needs. </w:t>
      </w:r>
    </w:p>
    <w:p w:rsidR="00394A6D" w:rsidRPr="004D2029" w:rsidRDefault="00CF04A4">
      <w:pPr>
        <w:pStyle w:val="ListBullet"/>
        <w:rPr>
          <w:sz w:val="20"/>
        </w:rPr>
      </w:pPr>
      <w:r w:rsidRPr="004D2029">
        <w:rPr>
          <w:sz w:val="20"/>
        </w:rPr>
        <w:t>Worked with other team members to organize and display all product that was shipped to the store.</w:t>
      </w:r>
    </w:p>
    <w:sdt>
      <w:sdtPr>
        <w:id w:val="1513793667"/>
        <w:placeholder>
          <w:docPart w:val="1BFB4CCD0DC94764BF15038541A95AE1"/>
        </w:placeholder>
        <w:temporary/>
        <w:showingPlcHdr/>
        <w15:appearance w15:val="hidden"/>
      </w:sdtPr>
      <w:sdtEndPr/>
      <w:sdtContent>
        <w:p w:rsidR="00CF04A4" w:rsidRDefault="00CF04A4" w:rsidP="00CF04A4">
          <w:pPr>
            <w:pStyle w:val="Heading1"/>
          </w:pPr>
          <w:r w:rsidRPr="004D2029">
            <w:rPr>
              <w:sz w:val="28"/>
            </w:rPr>
            <w:t>Education</w:t>
          </w:r>
        </w:p>
      </w:sdtContent>
    </w:sdt>
    <w:p w:rsidR="00CF04A4" w:rsidRDefault="00CF04A4" w:rsidP="00CF04A4">
      <w:pPr>
        <w:pStyle w:val="Heading2"/>
      </w:pPr>
      <w:r>
        <w:t>J</w:t>
      </w:r>
      <w:r w:rsidR="007E54BF">
        <w:t xml:space="preserve">avascript | completion in March 2017 </w:t>
      </w:r>
      <w:r w:rsidR="00D57211">
        <w:t>| ELEVEN</w:t>
      </w:r>
      <w:r w:rsidR="007E54BF">
        <w:t xml:space="preserve"> fifty Academy </w:t>
      </w:r>
    </w:p>
    <w:p w:rsidR="00CF04A4" w:rsidRPr="004D2029" w:rsidRDefault="00CF04A4" w:rsidP="00CF04A4">
      <w:pPr>
        <w:pStyle w:val="ListBullet"/>
        <w:rPr>
          <w:sz w:val="20"/>
        </w:rPr>
      </w:pPr>
      <w:r w:rsidRPr="004D2029">
        <w:rPr>
          <w:sz w:val="20"/>
        </w:rPr>
        <w:t>Related coursework:</w:t>
      </w:r>
    </w:p>
    <w:p w:rsidR="00CF04A4" w:rsidRPr="004D2029" w:rsidRDefault="00CF04A4" w:rsidP="00CF04A4">
      <w:pPr>
        <w:pStyle w:val="ListBullet"/>
        <w:tabs>
          <w:tab w:val="clear" w:pos="144"/>
          <w:tab w:val="num" w:pos="288"/>
        </w:tabs>
        <w:ind w:left="288"/>
        <w:rPr>
          <w:sz w:val="20"/>
        </w:rPr>
      </w:pPr>
      <w:r w:rsidRPr="004D2029">
        <w:rPr>
          <w:sz w:val="20"/>
        </w:rPr>
        <w:t>Angular 1 framework</w:t>
      </w:r>
    </w:p>
    <w:p w:rsidR="00CF04A4" w:rsidRPr="004D2029" w:rsidRDefault="00CF04A4" w:rsidP="00CF04A4">
      <w:pPr>
        <w:pStyle w:val="ListBullet"/>
        <w:tabs>
          <w:tab w:val="clear" w:pos="144"/>
          <w:tab w:val="num" w:pos="288"/>
        </w:tabs>
        <w:ind w:left="288"/>
        <w:rPr>
          <w:sz w:val="20"/>
        </w:rPr>
      </w:pPr>
      <w:r w:rsidRPr="004D2029">
        <w:rPr>
          <w:sz w:val="20"/>
        </w:rPr>
        <w:t>jQuery library</w:t>
      </w:r>
    </w:p>
    <w:p w:rsidR="00CF04A4" w:rsidRPr="004D2029" w:rsidRDefault="00CF04A4" w:rsidP="00CF04A4">
      <w:pPr>
        <w:pStyle w:val="ListBullet"/>
        <w:tabs>
          <w:tab w:val="clear" w:pos="144"/>
          <w:tab w:val="num" w:pos="288"/>
        </w:tabs>
        <w:ind w:left="288"/>
        <w:rPr>
          <w:sz w:val="20"/>
        </w:rPr>
      </w:pPr>
      <w:r w:rsidRPr="004D2029">
        <w:rPr>
          <w:sz w:val="20"/>
        </w:rPr>
        <w:t>Bootstrap library</w:t>
      </w:r>
    </w:p>
    <w:p w:rsidR="00CF04A4" w:rsidRPr="004D2029" w:rsidRDefault="00CF04A4" w:rsidP="00CF04A4">
      <w:pPr>
        <w:pStyle w:val="ListBullet"/>
        <w:tabs>
          <w:tab w:val="clear" w:pos="144"/>
          <w:tab w:val="num" w:pos="288"/>
        </w:tabs>
        <w:ind w:left="288"/>
        <w:rPr>
          <w:sz w:val="20"/>
        </w:rPr>
      </w:pPr>
      <w:r w:rsidRPr="004D2029">
        <w:rPr>
          <w:sz w:val="20"/>
        </w:rPr>
        <w:t>MEAN Stack</w:t>
      </w:r>
    </w:p>
    <w:p w:rsidR="00CF04A4" w:rsidRDefault="00C10E19" w:rsidP="00CF04A4">
      <w:pPr>
        <w:pStyle w:val="Heading2"/>
      </w:pPr>
      <w:r>
        <w:t>Bachelor of arts</w:t>
      </w:r>
      <w:r w:rsidR="00CF04A4">
        <w:t> | 2012 | BUtler University</w:t>
      </w:r>
    </w:p>
    <w:p w:rsidR="00CF04A4" w:rsidRPr="004D2029" w:rsidRDefault="00CF04A4" w:rsidP="00C10E19">
      <w:pPr>
        <w:pStyle w:val="ListBullet"/>
        <w:rPr>
          <w:sz w:val="20"/>
        </w:rPr>
      </w:pPr>
      <w:r w:rsidRPr="004D2029">
        <w:rPr>
          <w:sz w:val="20"/>
        </w:rPr>
        <w:t xml:space="preserve">Major: </w:t>
      </w:r>
      <w:r w:rsidR="00C10E19" w:rsidRPr="004D2029">
        <w:rPr>
          <w:sz w:val="20"/>
        </w:rPr>
        <w:t>International Studies</w:t>
      </w:r>
    </w:p>
    <w:p w:rsidR="00CF04A4" w:rsidRPr="004D2029" w:rsidRDefault="00CF04A4" w:rsidP="00CF04A4">
      <w:pPr>
        <w:pStyle w:val="ListBullet"/>
        <w:rPr>
          <w:sz w:val="20"/>
        </w:rPr>
      </w:pPr>
      <w:r w:rsidRPr="004D2029">
        <w:rPr>
          <w:sz w:val="20"/>
        </w:rPr>
        <w:t xml:space="preserve">Related coursework: </w:t>
      </w:r>
      <w:r w:rsidR="00C10E19" w:rsidRPr="004D2029">
        <w:rPr>
          <w:sz w:val="20"/>
        </w:rPr>
        <w:t>Focus on East Asia and Mandarin Chinese</w:t>
      </w:r>
    </w:p>
    <w:p w:rsidR="00C10E19" w:rsidRPr="004D2029" w:rsidRDefault="00C10E19">
      <w:pPr>
        <w:pStyle w:val="Heading1"/>
        <w:rPr>
          <w:sz w:val="28"/>
        </w:rPr>
      </w:pPr>
      <w:r w:rsidRPr="004D2029">
        <w:rPr>
          <w:sz w:val="28"/>
        </w:rPr>
        <w:t>Volunteer</w:t>
      </w:r>
      <w:bookmarkStart w:id="0" w:name="_GoBack"/>
      <w:bookmarkEnd w:id="0"/>
    </w:p>
    <w:p w:rsidR="00C10E19" w:rsidRPr="004D2029" w:rsidRDefault="00C10E19" w:rsidP="00C10E19">
      <w:pPr>
        <w:pStyle w:val="ListBullet"/>
        <w:rPr>
          <w:sz w:val="20"/>
        </w:rPr>
      </w:pPr>
      <w:r w:rsidRPr="004D2029">
        <w:rPr>
          <w:sz w:val="20"/>
        </w:rPr>
        <w:t>I currently volunteer as an English tutor for refugees through Exodus Refugee Immigration.</w:t>
      </w:r>
    </w:p>
    <w:sectPr w:rsidR="00C10E19" w:rsidRPr="004D2029" w:rsidSect="00C10E19">
      <w:type w:val="continuous"/>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B58" w:rsidRDefault="00235B58">
      <w:pPr>
        <w:spacing w:after="0"/>
      </w:pPr>
      <w:r>
        <w:separator/>
      </w:r>
    </w:p>
  </w:endnote>
  <w:endnote w:type="continuationSeparator" w:id="0">
    <w:p w:rsidR="00235B58" w:rsidRDefault="00235B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617930"/>
      <w:docPartObj>
        <w:docPartGallery w:val="Page Numbers (Bottom of Page)"/>
        <w:docPartUnique/>
      </w:docPartObj>
    </w:sdtPr>
    <w:sdtEndPr>
      <w:rPr>
        <w:noProof/>
      </w:rPr>
    </w:sdtEndPr>
    <w:sdtContent>
      <w:p w:rsidR="00394A6D" w:rsidRDefault="007D00B3">
        <w:pPr>
          <w:pStyle w:val="Footer"/>
        </w:pPr>
        <w:r>
          <w:fldChar w:fldCharType="begin"/>
        </w:r>
        <w:r>
          <w:instrText xml:space="preserve"> PAGE   \* MERGEFORMAT </w:instrText>
        </w:r>
        <w:r>
          <w:fldChar w:fldCharType="separate"/>
        </w:r>
        <w:r w:rsidR="004D202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B58" w:rsidRDefault="00235B58">
      <w:pPr>
        <w:spacing w:after="0"/>
      </w:pPr>
      <w:r>
        <w:separator/>
      </w:r>
    </w:p>
  </w:footnote>
  <w:footnote w:type="continuationSeparator" w:id="0">
    <w:p w:rsidR="00235B58" w:rsidRDefault="00235B5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227C34C2"/>
    <w:multiLevelType w:val="hybridMultilevel"/>
    <w:tmpl w:val="8BD6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C4553"/>
    <w:multiLevelType w:val="hybridMultilevel"/>
    <w:tmpl w:val="A03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44C"/>
    <w:multiLevelType w:val="hybridMultilevel"/>
    <w:tmpl w:val="B6CC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A4"/>
    <w:rsid w:val="00235B58"/>
    <w:rsid w:val="00394A6D"/>
    <w:rsid w:val="004D2029"/>
    <w:rsid w:val="007D00B3"/>
    <w:rsid w:val="007D60D8"/>
    <w:rsid w:val="007E54BF"/>
    <w:rsid w:val="00897716"/>
    <w:rsid w:val="00C10E19"/>
    <w:rsid w:val="00CC3EFC"/>
    <w:rsid w:val="00CF04A4"/>
    <w:rsid w:val="00D57211"/>
    <w:rsid w:val="00EB1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A23D62-213F-475F-B079-7FE5059B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CF04A4"/>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CF04A4"/>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CF04A4"/>
    <w:pPr>
      <w:ind w:left="720"/>
      <w:contextualSpacing/>
    </w:pPr>
  </w:style>
  <w:style w:type="paragraph" w:customStyle="1" w:styleId="ResumeText">
    <w:name w:val="Resume Text"/>
    <w:basedOn w:val="Normal"/>
    <w:uiPriority w:val="10"/>
    <w:qFormat/>
    <w:rsid w:val="00CF04A4"/>
    <w:pPr>
      <w:spacing w:after="80" w:line="288" w:lineRule="auto"/>
      <w:ind w:right="1440"/>
    </w:pPr>
    <w:rPr>
      <w:color w:val="595959" w:themeColor="text1" w:themeTint="A6"/>
      <w:kern w:val="20"/>
      <w:sz w:val="20"/>
      <w:szCs w:val="20"/>
    </w:rPr>
  </w:style>
  <w:style w:type="character" w:styleId="Hyperlink">
    <w:name w:val="Hyperlink"/>
    <w:basedOn w:val="DefaultParagraphFont"/>
    <w:uiPriority w:val="99"/>
    <w:unhideWhenUsed/>
    <w:rsid w:val="0089771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stanley89@outl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ithub.com/bristanl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38FDB2AFAE4EDCA49A90C5A56C055A"/>
        <w:category>
          <w:name w:val="General"/>
          <w:gallery w:val="placeholder"/>
        </w:category>
        <w:types>
          <w:type w:val="bbPlcHdr"/>
        </w:types>
        <w:behaviors>
          <w:behavior w:val="content"/>
        </w:behaviors>
        <w:guid w:val="{F720BDFA-2815-4B74-9049-EF944D0F31A2}"/>
      </w:docPartPr>
      <w:docPartBody>
        <w:p w:rsidR="000C1B11" w:rsidRDefault="00EA5D34">
          <w:pPr>
            <w:pStyle w:val="CA38FDB2AFAE4EDCA49A90C5A56C055A"/>
          </w:pPr>
          <w:r>
            <w:t>Your Name</w:t>
          </w:r>
        </w:p>
      </w:docPartBody>
    </w:docPart>
    <w:docPart>
      <w:docPartPr>
        <w:name w:val="E17A833A17724C42A5D02662118016BE"/>
        <w:category>
          <w:name w:val="General"/>
          <w:gallery w:val="placeholder"/>
        </w:category>
        <w:types>
          <w:type w:val="bbPlcHdr"/>
        </w:types>
        <w:behaviors>
          <w:behavior w:val="content"/>
        </w:behaviors>
        <w:guid w:val="{1A9A0E83-BF8B-4CF3-A911-65E6D049F838}"/>
      </w:docPartPr>
      <w:docPartBody>
        <w:p w:rsidR="000C1B11" w:rsidRDefault="00EA5D34">
          <w:pPr>
            <w:pStyle w:val="E17A833A17724C42A5D02662118016BE"/>
          </w:pPr>
          <w:r>
            <w:t>Skills &amp; Abilities</w:t>
          </w:r>
        </w:p>
      </w:docPartBody>
    </w:docPart>
    <w:docPart>
      <w:docPartPr>
        <w:name w:val="3C8A239A06D44E50BC20DCB13E92892F"/>
        <w:category>
          <w:name w:val="General"/>
          <w:gallery w:val="placeholder"/>
        </w:category>
        <w:types>
          <w:type w:val="bbPlcHdr"/>
        </w:types>
        <w:behaviors>
          <w:behavior w:val="content"/>
        </w:behaviors>
        <w:guid w:val="{B9261B13-B45C-4618-93D9-046D6D9CFE0C}"/>
      </w:docPartPr>
      <w:docPartBody>
        <w:p w:rsidR="000C1B11" w:rsidRDefault="00EA5D34">
          <w:pPr>
            <w:pStyle w:val="3C8A239A06D44E50BC20DCB13E92892F"/>
          </w:pPr>
          <w:r>
            <w:t>Experience</w:t>
          </w:r>
        </w:p>
      </w:docPartBody>
    </w:docPart>
    <w:docPart>
      <w:docPartPr>
        <w:name w:val="1BFB4CCD0DC94764BF15038541A95AE1"/>
        <w:category>
          <w:name w:val="General"/>
          <w:gallery w:val="placeholder"/>
        </w:category>
        <w:types>
          <w:type w:val="bbPlcHdr"/>
        </w:types>
        <w:behaviors>
          <w:behavior w:val="content"/>
        </w:behaviors>
        <w:guid w:val="{7F840239-EA1F-45D6-BF6E-77168D152436}"/>
      </w:docPartPr>
      <w:docPartBody>
        <w:p w:rsidR="000C1B11" w:rsidRDefault="003F76DA" w:rsidP="003F76DA">
          <w:pPr>
            <w:pStyle w:val="1BFB4CCD0DC94764BF15038541A95AE1"/>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DA"/>
    <w:rsid w:val="000C1B11"/>
    <w:rsid w:val="003F76DA"/>
    <w:rsid w:val="006C5914"/>
    <w:rsid w:val="00E973A8"/>
    <w:rsid w:val="00EA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8FDB2AFAE4EDCA49A90C5A56C055A">
    <w:name w:val="CA38FDB2AFAE4EDCA49A90C5A56C055A"/>
  </w:style>
  <w:style w:type="paragraph" w:customStyle="1" w:styleId="F2C73F2343E546D994ABB760F553558F">
    <w:name w:val="F2C73F2343E546D994ABB760F553558F"/>
  </w:style>
  <w:style w:type="paragraph" w:customStyle="1" w:styleId="EEA4C92E991C49E69AFFA0AA473893ED">
    <w:name w:val="EEA4C92E991C49E69AFFA0AA473893ED"/>
  </w:style>
  <w:style w:type="paragraph" w:customStyle="1" w:styleId="4E384A6B1B634B9D89E84DA91D2BD48D">
    <w:name w:val="4E384A6B1B634B9D89E84DA91D2BD48D"/>
  </w:style>
  <w:style w:type="paragraph" w:customStyle="1" w:styleId="A9D8D4EAF8934D568C0AEF1BE0345079">
    <w:name w:val="A9D8D4EAF8934D568C0AEF1BE0345079"/>
  </w:style>
  <w:style w:type="paragraph" w:customStyle="1" w:styleId="57FE01906FB84D9185700D344B8F02B3">
    <w:name w:val="57FE01906FB84D9185700D344B8F02B3"/>
  </w:style>
  <w:style w:type="paragraph" w:customStyle="1" w:styleId="CFECF0A87E864CBABABBD8329F9CB2A9">
    <w:name w:val="CFECF0A87E864CBABABBD8329F9CB2A9"/>
  </w:style>
  <w:style w:type="paragraph" w:customStyle="1" w:styleId="0FBEBFFAE8444F5DB5337F3034CCEECC">
    <w:name w:val="0FBEBFFAE8444F5DB5337F3034CCEECC"/>
  </w:style>
  <w:style w:type="paragraph" w:customStyle="1" w:styleId="1D4CD1EA73684FCBBF87D9AC1AEB7660">
    <w:name w:val="1D4CD1EA73684FCBBF87D9AC1AEB7660"/>
  </w:style>
  <w:style w:type="paragraph" w:customStyle="1" w:styleId="8D4359991B7C482DA6FFA6D7BB7A6EB2">
    <w:name w:val="8D4359991B7C482DA6FFA6D7BB7A6EB2"/>
  </w:style>
  <w:style w:type="paragraph" w:customStyle="1" w:styleId="DCCC96EEFE2B40FEB6FDC9CE1C22A84A">
    <w:name w:val="DCCC96EEFE2B40FEB6FDC9CE1C22A84A"/>
  </w:style>
  <w:style w:type="paragraph" w:customStyle="1" w:styleId="E17A833A17724C42A5D02662118016BE">
    <w:name w:val="E17A833A17724C42A5D02662118016BE"/>
  </w:style>
  <w:style w:type="paragraph" w:customStyle="1" w:styleId="F26996F4D7AC4AFBB0D0E9F0C3B6FA73">
    <w:name w:val="F26996F4D7AC4AFBB0D0E9F0C3B6FA73"/>
  </w:style>
  <w:style w:type="paragraph" w:customStyle="1" w:styleId="E21B706C04AF43D7A1486074A80F0815">
    <w:name w:val="E21B706C04AF43D7A1486074A80F0815"/>
  </w:style>
  <w:style w:type="paragraph" w:customStyle="1" w:styleId="20CA63300A1842A1B570E86156EF3035">
    <w:name w:val="20CA63300A1842A1B570E86156EF3035"/>
  </w:style>
  <w:style w:type="paragraph" w:customStyle="1" w:styleId="75CD35590D164AE78D588997363369D6">
    <w:name w:val="75CD35590D164AE78D588997363369D6"/>
  </w:style>
  <w:style w:type="paragraph" w:customStyle="1" w:styleId="42C4CF08B318466D91CB1AD9815DBB72">
    <w:name w:val="42C4CF08B318466D91CB1AD9815DBB72"/>
  </w:style>
  <w:style w:type="paragraph" w:customStyle="1" w:styleId="8E612F4645F740AE9B4C03815291F27E">
    <w:name w:val="8E612F4645F740AE9B4C03815291F27E"/>
  </w:style>
  <w:style w:type="paragraph" w:customStyle="1" w:styleId="2A98DC6732254251B05421CB1026424E">
    <w:name w:val="2A98DC6732254251B05421CB1026424E"/>
  </w:style>
  <w:style w:type="paragraph" w:customStyle="1" w:styleId="A231BCA9B90E43DEBD29B0BD8F71430A">
    <w:name w:val="A231BCA9B90E43DEBD29B0BD8F71430A"/>
  </w:style>
  <w:style w:type="paragraph" w:customStyle="1" w:styleId="3C8A239A06D44E50BC20DCB13E92892F">
    <w:name w:val="3C8A239A06D44E50BC20DCB13E92892F"/>
  </w:style>
  <w:style w:type="paragraph" w:customStyle="1" w:styleId="981EA2228EC04470AD364814CE66DDC2">
    <w:name w:val="981EA2228EC04470AD364814CE66DDC2"/>
  </w:style>
  <w:style w:type="paragraph" w:customStyle="1" w:styleId="0AEFF895089A417BA1E33B4E2EC29F10">
    <w:name w:val="0AEFF895089A417BA1E33B4E2EC29F10"/>
  </w:style>
  <w:style w:type="paragraph" w:customStyle="1" w:styleId="C0265DC5575D47C3BEAD08169C0BF24D">
    <w:name w:val="C0265DC5575D47C3BEAD08169C0BF24D"/>
  </w:style>
  <w:style w:type="paragraph" w:customStyle="1" w:styleId="7D36CB6C6C93460995C20C3474C9C620">
    <w:name w:val="7D36CB6C6C93460995C20C3474C9C620"/>
  </w:style>
  <w:style w:type="paragraph" w:customStyle="1" w:styleId="1BFB4CCD0DC94764BF15038541A95AE1">
    <w:name w:val="1BFB4CCD0DC94764BF15038541A95AE1"/>
    <w:rsid w:val="003F76DA"/>
  </w:style>
  <w:style w:type="paragraph" w:customStyle="1" w:styleId="6583BB503CA541B0AFE77CC821E32D16">
    <w:name w:val="6583BB503CA541B0AFE77CC821E32D16"/>
    <w:rsid w:val="003F76DA"/>
  </w:style>
  <w:style w:type="paragraph" w:customStyle="1" w:styleId="F51704A2332D497582F20112B1BE6D86">
    <w:name w:val="F51704A2332D497582F20112B1BE6D86"/>
    <w:rsid w:val="003F76DA"/>
  </w:style>
  <w:style w:type="paragraph" w:customStyle="1" w:styleId="D60EB5F734094ACEA548C6A05095249F">
    <w:name w:val="D60EB5F734094ACEA548C6A05095249F"/>
    <w:rsid w:val="003F76DA"/>
  </w:style>
  <w:style w:type="paragraph" w:customStyle="1" w:styleId="588FBA896E214E69A953D8E5BD8AF7CB">
    <w:name w:val="588FBA896E214E69A953D8E5BD8AF7CB"/>
    <w:rsid w:val="003F7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F2C72-FD40-44C3-9D3F-3FEA3E76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38</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Stanley</dc:creator>
  <cp:keywords/>
  <cp:lastModifiedBy>Brian Stanley</cp:lastModifiedBy>
  <cp:revision>6</cp:revision>
  <dcterms:created xsi:type="dcterms:W3CDTF">2017-02-17T03:33:00Z</dcterms:created>
  <dcterms:modified xsi:type="dcterms:W3CDTF">2017-03-17T02:36:00Z</dcterms:modified>
  <cp:version/>
</cp:coreProperties>
</file>